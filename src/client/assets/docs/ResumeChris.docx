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346A93F8913A7348A8D21E90AC5B3689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330"/>
            <w:gridCol w:w="7750"/>
          </w:tblGrid>
          <w:tr w:rsidR="00E51E14" w14:paraId="54A97529" w14:textId="77777777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759212F0" w14:textId="77777777" w:rsidR="003F69AC" w:rsidRDefault="003F69AC">
                <w:pPr>
                  <w:pStyle w:val="PersonalName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7FED7B8B" w14:textId="77777777" w:rsidR="003F69AC" w:rsidRDefault="003806F8">
                <w:pPr>
                  <w:pStyle w:val="PersonalName"/>
                </w:pPr>
                <w:sdt>
                  <w:sdtPr>
                    <w:id w:val="809184597"/>
                    <w:placeholder>
                      <w:docPart w:val="10FA97B070C3B64AB30AA102E5A0CD9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B76F2">
                      <w:t>Chris Bergstrom</w:t>
                    </w:r>
                  </w:sdtContent>
                </w:sdt>
              </w:p>
            </w:tc>
          </w:tr>
          <w:tr w:rsidR="00E51E14" w14:paraId="4B5B48A6" w14:textId="77777777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040094DE" w14:textId="77777777" w:rsidR="003F69AC" w:rsidRDefault="003F69AC" w:rsidP="009676B2">
                <w:pPr>
                  <w:pStyle w:val="Date"/>
                  <w:framePr w:wrap="auto" w:hAnchor="text" w:xAlign="left" w:yAlign="inline"/>
                  <w:suppressOverlap w:val="0"/>
                  <w:jc w:val="left"/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255BBC80" w14:textId="77777777" w:rsidR="003F69AC" w:rsidRDefault="003F69AC"/>
            </w:tc>
          </w:tr>
          <w:tr w:rsidR="00E51E14" w14:paraId="392FED2A" w14:textId="77777777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07FEF375" w14:textId="77777777" w:rsidR="003F69AC" w:rsidRDefault="00E51E14">
                <w:pPr>
                  <w:jc w:val="center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1A85A31A" wp14:editId="13CECB6E">
                      <wp:extent cx="850462" cy="1039977"/>
                      <wp:effectExtent l="76200" t="76200" r="114935" b="128905"/>
                      <wp:docPr id="2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462" cy="1039977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5ACE793D" w14:textId="77777777" w:rsidR="003F69AC" w:rsidRDefault="003B76F2">
                <w:pPr>
                  <w:pStyle w:val="SenderAddress"/>
                </w:pPr>
                <w:r>
                  <w:t>5091 North Tee Pee Lane</w:t>
                </w:r>
                <w:r w:rsidR="00C20244">
                  <w:t>,</w:t>
                </w:r>
                <w:r>
                  <w:t xml:space="preserve"> Las Vegas, NV 89149</w:t>
                </w:r>
                <w:r w:rsidR="00E51E14">
                  <w:br/>
                </w:r>
                <w:r>
                  <w:t>(651) 283-9981</w:t>
                </w:r>
                <w:r w:rsidR="00E51E14">
                  <w:br/>
                </w:r>
                <w:r>
                  <w:t>Chrisbergstromis@gmail.com</w:t>
                </w:r>
              </w:p>
              <w:p w14:paraId="3E0DF9AB" w14:textId="77777777" w:rsidR="003F69AC" w:rsidRDefault="003F69AC" w:rsidP="003B76F2">
                <w:pPr>
                  <w:pStyle w:val="SenderAddress"/>
                </w:pPr>
              </w:p>
            </w:tc>
          </w:tr>
        </w:tbl>
        <w:p w14:paraId="7EAA2824" w14:textId="77777777" w:rsidR="003F69AC" w:rsidRDefault="003806F8"/>
      </w:sdtContent>
    </w:sdt>
    <w:tbl>
      <w:tblPr>
        <w:tblStyle w:val="TableGrid"/>
        <w:tblW w:w="4996" w:type="pct"/>
        <w:jc w:val="center"/>
        <w:tblLook w:val="04A0" w:firstRow="1" w:lastRow="0" w:firstColumn="1" w:lastColumn="0" w:noHBand="0" w:noVBand="1"/>
      </w:tblPr>
      <w:tblGrid>
        <w:gridCol w:w="2360"/>
        <w:gridCol w:w="7712"/>
      </w:tblGrid>
      <w:tr w:rsidR="00A77467" w14:paraId="29A305F7" w14:textId="7777777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2DCA5" w14:textId="77777777" w:rsidR="003F69AC" w:rsidRDefault="003F69AC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67919E" w14:textId="77777777" w:rsidR="003F69AC" w:rsidRDefault="00E51E14">
            <w:pPr>
              <w:pStyle w:val="Section"/>
            </w:pPr>
            <w:r>
              <w:t>Objectives</w:t>
            </w:r>
          </w:p>
          <w:p w14:paraId="644A0E8C" w14:textId="77777777" w:rsidR="003F69AC" w:rsidRDefault="003B76F2">
            <w:r>
              <w:t>My goal</w:t>
            </w:r>
            <w:r w:rsidRPr="003B76F2">
              <w:t xml:space="preserve"> as a </w:t>
            </w:r>
            <w:r>
              <w:t xml:space="preserve">junior </w:t>
            </w:r>
            <w:r w:rsidRPr="003B76F2">
              <w:t>develop</w:t>
            </w:r>
            <w:r>
              <w:t>er are to take the skills I have acquired and</w:t>
            </w:r>
            <w:r w:rsidR="009676B2">
              <w:t xml:space="preserve"> t</w:t>
            </w:r>
            <w:r>
              <w:t>o</w:t>
            </w:r>
            <w:r w:rsidRPr="003B76F2">
              <w:t xml:space="preserve"> learn and grow form other Senior developers so </w:t>
            </w:r>
            <w:r>
              <w:t>I</w:t>
            </w:r>
            <w:r w:rsidRPr="003B76F2">
              <w:t xml:space="preserve"> can build high quality and fully responsive applications.</w:t>
            </w:r>
          </w:p>
          <w:p w14:paraId="081CFAE3" w14:textId="77777777" w:rsidR="003F69AC" w:rsidRDefault="00E51E14">
            <w:pPr>
              <w:pStyle w:val="Section"/>
            </w:pPr>
            <w:r>
              <w:t>Education</w:t>
            </w:r>
          </w:p>
          <w:p w14:paraId="5AD18AC3" w14:textId="77777777" w:rsidR="003F69AC" w:rsidRDefault="003B76F2">
            <w:pPr>
              <w:pStyle w:val="Subsection"/>
            </w:pPr>
            <w:r>
              <w:t>The Iron Yard</w:t>
            </w:r>
          </w:p>
          <w:p w14:paraId="33C552CD" w14:textId="77777777" w:rsidR="003B76F2" w:rsidRDefault="003B76F2" w:rsidP="003B76F2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May 20</w:t>
            </w:r>
            <w:r w:rsidRPr="003B76F2">
              <w:rPr>
                <w:vertAlign w:val="superscript"/>
              </w:rPr>
              <w:t>th</w:t>
            </w:r>
            <w:r>
              <w:t xml:space="preserve"> 2016</w:t>
            </w:r>
            <w:r>
              <w:t xml:space="preserve"> </w:t>
            </w:r>
          </w:p>
          <w:p w14:paraId="340654E5" w14:textId="77777777" w:rsidR="003F69AC" w:rsidRDefault="003B76F2">
            <w:pPr>
              <w:pStyle w:val="ListBullet"/>
              <w:numPr>
                <w:ilvl w:val="0"/>
                <w:numId w:val="0"/>
              </w:numPr>
            </w:pPr>
            <w:r>
              <w:t>Graduate of a 3-month</w:t>
            </w:r>
            <w:r w:rsidR="00686C81">
              <w:t xml:space="preserve"> front-end</w:t>
            </w:r>
            <w:r>
              <w:t xml:space="preserve"> boot camp </w:t>
            </w:r>
          </w:p>
          <w:p w14:paraId="71F3A789" w14:textId="77777777" w:rsidR="003F69AC" w:rsidRDefault="00E51E14">
            <w:pPr>
              <w:pStyle w:val="Section"/>
            </w:pPr>
            <w:r>
              <w:t>experience</w:t>
            </w:r>
          </w:p>
          <w:p w14:paraId="2B6F2483" w14:textId="77777777" w:rsidR="003F69AC" w:rsidRDefault="00686C81">
            <w:pPr>
              <w:pStyle w:val="Subsection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Junior Developer</w:t>
            </w:r>
            <w:r w:rsidR="00E51E14">
              <w:rPr>
                <w:b w:val="0"/>
              </w:rPr>
              <w:t xml:space="preserve"> </w:t>
            </w:r>
            <w:r w:rsidR="00E51E14">
              <w:t>|</w:t>
            </w:r>
            <w:r w:rsidR="00E51E14">
              <w:rPr>
                <w:b w:val="0"/>
              </w:rPr>
              <w:t xml:space="preserve"> </w:t>
            </w:r>
            <w:sdt>
              <w:sdtPr>
                <w:id w:val="326177524"/>
                <w:placeholder>
                  <w:docPart w:val="FC671BE9BA10DB4D9262413F6B85620D"/>
                </w:placeholder>
              </w:sdtPr>
              <w:sdtEndPr/>
              <w:sdtContent>
                <w:r>
                  <w:t>Smart Social Media</w:t>
                </w:r>
              </w:sdtContent>
            </w:sdt>
          </w:p>
          <w:p w14:paraId="61D8853D" w14:textId="77777777" w:rsidR="003F69AC" w:rsidRDefault="00686C81">
            <w:r>
              <w:t>January 5th 2015</w:t>
            </w:r>
            <w:r w:rsidR="00E51E14">
              <w:t xml:space="preserve"> </w:t>
            </w:r>
            <w:r>
              <w:t>–</w:t>
            </w:r>
            <w:r w:rsidR="00E51E14">
              <w:t xml:space="preserve"> </w:t>
            </w:r>
            <w:r>
              <w:t>September 11th 2015</w:t>
            </w:r>
          </w:p>
          <w:p w14:paraId="4A7C5239" w14:textId="77777777" w:rsidR="003F69AC" w:rsidRDefault="00686C81" w:rsidP="00686C81">
            <w:pPr>
              <w:pStyle w:val="ListBullet"/>
            </w:pPr>
            <w:r>
              <w:t xml:space="preserve">As paid intern I paired with senior </w:t>
            </w:r>
            <w:r>
              <w:t>developers</w:t>
            </w:r>
            <w:r>
              <w:t xml:space="preserve"> to work on a social media application. Some of the tasks I completed were a </w:t>
            </w:r>
            <w:r w:rsidR="009676B2">
              <w:t xml:space="preserve">rich </w:t>
            </w:r>
            <w:bookmarkStart w:id="0" w:name="_GoBack"/>
            <w:bookmarkEnd w:id="0"/>
            <w:r>
              <w:t>text editor and I was a member</w:t>
            </w:r>
            <w:r>
              <w:t xml:space="preserve"> </w:t>
            </w:r>
            <w:r>
              <w:t xml:space="preserve">of a </w:t>
            </w:r>
            <w:r>
              <w:t>three-person</w:t>
            </w:r>
            <w:r>
              <w:t xml:space="preserve"> team that built the ionic mobile app to compliment the web app.</w:t>
            </w:r>
          </w:p>
          <w:p w14:paraId="1E6B1F1D" w14:textId="77777777" w:rsidR="003F69AC" w:rsidRDefault="00E51E14">
            <w:pPr>
              <w:pStyle w:val="Section"/>
            </w:pPr>
            <w:r>
              <w:t>skills</w:t>
            </w:r>
          </w:p>
          <w:p w14:paraId="0E955D2D" w14:textId="77777777" w:rsidR="00C20244" w:rsidRDefault="00C20244" w:rsidP="00C20244">
            <w:pPr>
              <w:pStyle w:val="ListBullet"/>
            </w:pPr>
            <w:r>
              <w:t>HTML5, CSS3, JavaScript, Animations</w:t>
            </w:r>
          </w:p>
          <w:p w14:paraId="13243F52" w14:textId="77777777" w:rsidR="00C20244" w:rsidRDefault="00C20244" w:rsidP="00C20244">
            <w:pPr>
              <w:pStyle w:val="ListBullet"/>
            </w:pPr>
            <w:r>
              <w:t>React, Angular, Backbone, JQuery, Bootstrap</w:t>
            </w:r>
          </w:p>
          <w:p w14:paraId="709DFA90" w14:textId="77777777" w:rsidR="00C20244" w:rsidRDefault="00C20244" w:rsidP="00C20244">
            <w:pPr>
              <w:pStyle w:val="ListBullet"/>
            </w:pPr>
            <w:proofErr w:type="spellStart"/>
            <w:r>
              <w:t>Lodash</w:t>
            </w:r>
            <w:proofErr w:type="spellEnd"/>
            <w:r>
              <w:t xml:space="preserve">, Markdown, Socket.io, Google Maps </w:t>
            </w:r>
            <w:proofErr w:type="spellStart"/>
            <w:r>
              <w:t>Api</w:t>
            </w:r>
            <w:proofErr w:type="spellEnd"/>
          </w:p>
          <w:p w14:paraId="77A254FB" w14:textId="77777777" w:rsidR="003F69AC" w:rsidRDefault="003F69AC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6E28940B" w14:textId="77777777" w:rsidR="003F69AC" w:rsidRDefault="003F69AC">
      <w:pPr>
        <w:spacing w:after="200" w:line="276" w:lineRule="auto"/>
      </w:pPr>
    </w:p>
    <w:sectPr w:rsidR="003F69AC" w:rsidSect="00A7746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9E744" w14:textId="77777777" w:rsidR="003806F8" w:rsidRDefault="003806F8">
      <w:pPr>
        <w:spacing w:after="0" w:line="240" w:lineRule="auto"/>
      </w:pPr>
      <w:r>
        <w:separator/>
      </w:r>
    </w:p>
  </w:endnote>
  <w:endnote w:type="continuationSeparator" w:id="0">
    <w:p w14:paraId="70D72494" w14:textId="77777777" w:rsidR="003806F8" w:rsidRDefault="0038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40F64" w14:textId="77777777" w:rsidR="003F69AC" w:rsidRDefault="003F69AC"/>
  <w:p w14:paraId="13CF226F" w14:textId="77777777" w:rsidR="003F69AC" w:rsidRDefault="00E51E14">
    <w:pPr>
      <w:pStyle w:val="FooterEven"/>
    </w:pPr>
    <w:r>
      <w:t xml:space="preserve">Page </w:t>
    </w:r>
    <w:r w:rsidR="003806F8">
      <w:fldChar w:fldCharType="begin"/>
    </w:r>
    <w:r w:rsidR="003806F8">
      <w:instrText xml:space="preserve"> PAGE   \* MERGEFORMAT </w:instrText>
    </w:r>
    <w:r w:rsidR="003806F8">
      <w:fldChar w:fldCharType="separate"/>
    </w:r>
    <w:r>
      <w:rPr>
        <w:noProof/>
        <w:sz w:val="24"/>
        <w:szCs w:val="24"/>
      </w:rPr>
      <w:t>2</w:t>
    </w:r>
    <w:r w:rsidR="003806F8">
      <w:rPr>
        <w:noProof/>
        <w:sz w:val="24"/>
        <w:szCs w:val="24"/>
      </w:rPr>
      <w:fldChar w:fldCharType="end"/>
    </w:r>
  </w:p>
  <w:p w14:paraId="0C68AB29" w14:textId="77777777" w:rsidR="003F69AC" w:rsidRDefault="003F69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F84C2" w14:textId="77777777" w:rsidR="003F69AC" w:rsidRDefault="003F69AC"/>
  <w:p w14:paraId="3244E440" w14:textId="77777777" w:rsidR="003F69AC" w:rsidRDefault="00E51E14">
    <w:pPr>
      <w:pStyle w:val="FooterOdd"/>
    </w:pPr>
    <w:r>
      <w:t xml:space="preserve">Page </w:t>
    </w:r>
    <w:r w:rsidR="003806F8">
      <w:fldChar w:fldCharType="begin"/>
    </w:r>
    <w:r w:rsidR="003806F8">
      <w:instrText xml:space="preserve"> PAGE   \* MERGEFORMAT </w:instrText>
    </w:r>
    <w:r w:rsidR="003806F8">
      <w:fldChar w:fldCharType="separate"/>
    </w:r>
    <w:r w:rsidR="00C20244" w:rsidRPr="00C20244">
      <w:rPr>
        <w:noProof/>
        <w:sz w:val="24"/>
        <w:szCs w:val="24"/>
      </w:rPr>
      <w:t>2</w:t>
    </w:r>
    <w:r w:rsidR="003806F8">
      <w:rPr>
        <w:noProof/>
        <w:sz w:val="24"/>
        <w:szCs w:val="24"/>
      </w:rPr>
      <w:fldChar w:fldCharType="end"/>
    </w:r>
  </w:p>
  <w:p w14:paraId="17F53E46" w14:textId="77777777" w:rsidR="003F69AC" w:rsidRDefault="003F69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2E8C4" w14:textId="77777777" w:rsidR="003806F8" w:rsidRDefault="003806F8">
      <w:pPr>
        <w:spacing w:after="0" w:line="240" w:lineRule="auto"/>
      </w:pPr>
      <w:r>
        <w:separator/>
      </w:r>
    </w:p>
  </w:footnote>
  <w:footnote w:type="continuationSeparator" w:id="0">
    <w:p w14:paraId="5A119D17" w14:textId="77777777" w:rsidR="003806F8" w:rsidRDefault="0038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7404"/>
      <w:placeholder>
        <w:docPart w:val="9F3F315F72F2F94AA85C151E2F44E31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7449E8F6" w14:textId="77777777" w:rsidR="003F69AC" w:rsidRDefault="003B76F2">
        <w:pPr>
          <w:pStyle w:val="HeaderEven"/>
        </w:pPr>
        <w:r>
          <w:t>Chris Bergstrom</w:t>
        </w:r>
      </w:p>
    </w:sdtContent>
  </w:sdt>
  <w:p w14:paraId="527B29FD" w14:textId="77777777" w:rsidR="003F69AC" w:rsidRDefault="003F69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5384246"/>
      <w:placeholder>
        <w:docPart w:val="81E66AFEFB4CB14C8987340F308ADF2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4F6FFDCC" w14:textId="77777777" w:rsidR="003F69AC" w:rsidRDefault="003B76F2">
        <w:pPr>
          <w:pStyle w:val="HeaderOdd"/>
        </w:pPr>
        <w:r>
          <w:t>Chris Bergstrom</w:t>
        </w:r>
      </w:p>
    </w:sdtContent>
  </w:sdt>
  <w:p w14:paraId="16685733" w14:textId="77777777" w:rsidR="003F69AC" w:rsidRDefault="003F69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F2"/>
    <w:rsid w:val="003806F8"/>
    <w:rsid w:val="003B76F2"/>
    <w:rsid w:val="003F69AC"/>
    <w:rsid w:val="006350C1"/>
    <w:rsid w:val="00686C81"/>
    <w:rsid w:val="00854440"/>
    <w:rsid w:val="009676B2"/>
    <w:rsid w:val="00A77467"/>
    <w:rsid w:val="00B14838"/>
    <w:rsid w:val="00C20244"/>
    <w:rsid w:val="00E5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68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risbergstrom/Library/Containers/com.microsoft.Word/Data/Library/Caches/1033/TM10192746/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6A93F8913A7348A8D21E90AC5B3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27FC5-C2B2-4A4C-9E1D-8D8C580B3C06}"/>
      </w:docPartPr>
      <w:docPartBody>
        <w:p w:rsidR="00000000" w:rsidRDefault="00A37939">
          <w:pPr>
            <w:pStyle w:val="346A93F8913A7348A8D21E90AC5B368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0FA97B070C3B64AB30AA102E5A0C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9DE2D-FC40-B24F-8851-9E917CD3CCF7}"/>
      </w:docPartPr>
      <w:docPartBody>
        <w:p w:rsidR="00000000" w:rsidRDefault="00A37939">
          <w:pPr>
            <w:pStyle w:val="10FA97B070C3B64AB30AA102E5A0CD97"/>
          </w:pPr>
          <w:r>
            <w:t>[Type your name]</w:t>
          </w:r>
        </w:p>
      </w:docPartBody>
    </w:docPart>
    <w:docPart>
      <w:docPartPr>
        <w:name w:val="FC671BE9BA10DB4D9262413F6B85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BF889-7AE0-B34E-86E2-E8C0D5B202E0}"/>
      </w:docPartPr>
      <w:docPartBody>
        <w:p w:rsidR="00000000" w:rsidRDefault="00A37939">
          <w:pPr>
            <w:pStyle w:val="FC671BE9BA10DB4D9262413F6B85620D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9F3F315F72F2F94AA85C151E2F44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A630D-FE5D-3443-843D-9B5C9FAF01AD}"/>
      </w:docPartPr>
      <w:docPartBody>
        <w:p w:rsidR="00000000" w:rsidRDefault="00A37939">
          <w:pPr>
            <w:pStyle w:val="9F3F315F72F2F94AA85C151E2F44E31E"/>
          </w:pPr>
          <w:r>
            <w:t>[Type the author name]</w:t>
          </w:r>
        </w:p>
      </w:docPartBody>
    </w:docPart>
    <w:docPart>
      <w:docPartPr>
        <w:name w:val="81E66AFEFB4CB14C8987340F308A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F7BB-77EA-6141-9120-4B1E26AFF630}"/>
      </w:docPartPr>
      <w:docPartBody>
        <w:p w:rsidR="00000000" w:rsidRDefault="00A37939">
          <w:pPr>
            <w:pStyle w:val="81E66AFEFB4CB14C8987340F308ADF2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39"/>
    <w:rsid w:val="00A3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346A93F8913A7348A8D21E90AC5B3689">
    <w:name w:val="346A93F8913A7348A8D21E90AC5B3689"/>
  </w:style>
  <w:style w:type="paragraph" w:customStyle="1" w:styleId="10FA97B070C3B64AB30AA102E5A0CD97">
    <w:name w:val="10FA97B070C3B64AB30AA102E5A0CD97"/>
  </w:style>
  <w:style w:type="paragraph" w:customStyle="1" w:styleId="548F1FA29D2C5545A09E49B7D8FB6A63">
    <w:name w:val="548F1FA29D2C5545A09E49B7D8FB6A63"/>
  </w:style>
  <w:style w:type="paragraph" w:customStyle="1" w:styleId="49B3470AF9747A48A9520D4E2A9E47B6">
    <w:name w:val="49B3470AF9747A48A9520D4E2A9E47B6"/>
  </w:style>
  <w:style w:type="paragraph" w:customStyle="1" w:styleId="72B249F76F2A6E4AB367DA97A0DBAF88">
    <w:name w:val="72B249F76F2A6E4AB367DA97A0DBAF88"/>
  </w:style>
  <w:style w:type="paragraph" w:customStyle="1" w:styleId="0DD52C4DF5DA1E4A8654E6082BA563DA">
    <w:name w:val="0DD52C4DF5DA1E4A8654E6082BA563DA"/>
  </w:style>
  <w:style w:type="paragraph" w:customStyle="1" w:styleId="738CF5CE1CDA7443AF392C088E06E515">
    <w:name w:val="738CF5CE1CDA7443AF392C088E06E515"/>
  </w:style>
  <w:style w:type="paragraph" w:customStyle="1" w:styleId="A0350FFABF5F24408C85BDF3AB36B0B2">
    <w:name w:val="A0350FFABF5F24408C85BDF3AB36B0B2"/>
  </w:style>
  <w:style w:type="paragraph" w:customStyle="1" w:styleId="F1D60A92A57893499CAC11BD0C47D81A">
    <w:name w:val="F1D60A92A57893499CAC11BD0C47D81A"/>
  </w:style>
  <w:style w:type="paragraph" w:customStyle="1" w:styleId="A7CAA1FFDD22A842ABCB6A8A5EB77691">
    <w:name w:val="A7CAA1FFDD22A842ABCB6A8A5EB77691"/>
  </w:style>
  <w:style w:type="paragraph" w:customStyle="1" w:styleId="256631D63CC8B341914739B1331B572F">
    <w:name w:val="256631D63CC8B341914739B1331B572F"/>
  </w:style>
  <w:style w:type="paragraph" w:customStyle="1" w:styleId="B49030B082EB4C498628F827BE77F25B">
    <w:name w:val="B49030B082EB4C498628F827BE77F25B"/>
  </w:style>
  <w:style w:type="character" w:customStyle="1" w:styleId="subsectiondatechar">
    <w:name w:val="subsectiondatechar"/>
    <w:basedOn w:val="DefaultParagraphFont"/>
  </w:style>
  <w:style w:type="paragraph" w:customStyle="1" w:styleId="FC671BE9BA10DB4D9262413F6B85620D">
    <w:name w:val="FC671BE9BA10DB4D9262413F6B85620D"/>
  </w:style>
  <w:style w:type="paragraph" w:customStyle="1" w:styleId="04BE7D8A5C79164DBE76C8CEE9C6C2A5">
    <w:name w:val="04BE7D8A5C79164DBE76C8CEE9C6C2A5"/>
  </w:style>
  <w:style w:type="paragraph" w:customStyle="1" w:styleId="91EC34DB5EAD2C4FB447D05C9D90D292">
    <w:name w:val="91EC34DB5EAD2C4FB447D05C9D90D292"/>
  </w:style>
  <w:style w:type="paragraph" w:customStyle="1" w:styleId="257C4EEC2154394998F4D784C2DA303D">
    <w:name w:val="257C4EEC2154394998F4D784C2DA303D"/>
  </w:style>
  <w:style w:type="paragraph" w:customStyle="1" w:styleId="740E0DB92009AF4BAFA57A0595CF5944">
    <w:name w:val="740E0DB92009AF4BAFA57A0595CF5944"/>
  </w:style>
  <w:style w:type="paragraph" w:customStyle="1" w:styleId="9F3F315F72F2F94AA85C151E2F44E31E">
    <w:name w:val="9F3F315F72F2F94AA85C151E2F44E31E"/>
  </w:style>
  <w:style w:type="paragraph" w:customStyle="1" w:styleId="81E66AFEFB4CB14C8987340F308ADF29">
    <w:name w:val="81E66AFEFB4CB14C8987340F308AD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Resume (Median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Resume (Median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273322</Value>
      <Value>1305263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2009-05-30T21:52:40+00:00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TP010192746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529409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11C3B7-DCAE-426B-A81A-2297CADDA48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17F2446-7B4D-4AAA-BA58-9CA903406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(Median theme).dotx</Template>
  <TotalTime>38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subject/>
  <dc:creator>Chris Bergstrom</dc:creator>
  <cp:keywords/>
  <dc:description/>
  <cp:lastModifiedBy>David Carley</cp:lastModifiedBy>
  <cp:revision>1</cp:revision>
  <dcterms:created xsi:type="dcterms:W3CDTF">2016-07-06T22:32:00Z</dcterms:created>
  <dcterms:modified xsi:type="dcterms:W3CDTF">2016-07-06T23:35:00Z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95;#zwd120;#448;#zwd140;#79;#tpl120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